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414453A9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003237D6" w14:textId="4E6BB313" w:rsidR="001B2ABD" w:rsidRDefault="006D45A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80DA5E0" wp14:editId="66DFE11E">
                  <wp:extent cx="1692584" cy="2263140"/>
                  <wp:effectExtent l="0" t="0" r="3175" b="381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ép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02" cy="228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194C02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629C1625" w14:textId="69799DD6" w:rsidR="001B2ABD" w:rsidRDefault="00A0018C" w:rsidP="001B2ABD">
            <w:pPr>
              <w:pStyle w:val="Cm"/>
            </w:pPr>
            <w:r>
              <w:t>Pál</w:t>
            </w:r>
            <w:r>
              <w:br/>
              <w:t>Csenge</w:t>
            </w:r>
          </w:p>
          <w:p w14:paraId="190A7557" w14:textId="408A449B" w:rsidR="001B2ABD" w:rsidRDefault="00A0018C" w:rsidP="001B2ABD">
            <w:pPr>
              <w:pStyle w:val="Alcm"/>
            </w:pPr>
            <w:r>
              <w:rPr>
                <w:spacing w:val="0"/>
                <w:w w:val="100"/>
              </w:rPr>
              <w:t>Szoftverfejlesztő informatikus</w:t>
            </w:r>
          </w:p>
        </w:tc>
      </w:tr>
      <w:tr w:rsidR="001B2ABD" w14:paraId="149AF8CA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9D2CB7AF618443C4935FF1995AF6C39A"/>
              </w:placeholder>
              <w:temporary/>
              <w:showingPlcHdr/>
              <w15:appearance w15:val="hidden"/>
            </w:sdtPr>
            <w:sdtContent>
              <w:p w14:paraId="4FB88964" w14:textId="49065890" w:rsidR="00036450" w:rsidRDefault="00036450" w:rsidP="00D8286E">
                <w:pPr>
                  <w:pStyle w:val="Cmsor3"/>
                </w:pPr>
                <w:r w:rsidRPr="00D5459D">
                  <w:rPr>
                    <w:lang w:bidi="hu"/>
                  </w:rPr>
                  <w:t>Profil</w:t>
                </w:r>
              </w:p>
            </w:sdtContent>
          </w:sdt>
          <w:sdt>
            <w:sdtPr>
              <w:id w:val="-1954003311"/>
              <w:placeholder>
                <w:docPart w:val="CCB1EF2AD145485389D19BFE347E13F0"/>
              </w:placeholder>
              <w:temporary/>
              <w:showingPlcHdr/>
              <w15:appearance w15:val="hidden"/>
            </w:sdtPr>
            <w:sdtContent>
              <w:p w14:paraId="757BA4FB" w14:textId="77777777" w:rsidR="00036450" w:rsidRPr="00CB0055" w:rsidRDefault="00CB0055" w:rsidP="00CB0055">
                <w:pPr>
                  <w:pStyle w:val="Cmsor3"/>
                </w:pPr>
                <w:r w:rsidRPr="00CB0055">
                  <w:rPr>
                    <w:lang w:bidi="hu"/>
                  </w:rPr>
                  <w:t>Kapcsolat</w:t>
                </w:r>
              </w:p>
            </w:sdtContent>
          </w:sdt>
          <w:sdt>
            <w:sdtPr>
              <w:id w:val="1111563247"/>
              <w:placeholder>
                <w:docPart w:val="A8F5233183D4425C8C496B862F358118"/>
              </w:placeholder>
              <w:temporary/>
              <w:showingPlcHdr/>
              <w15:appearance w15:val="hidden"/>
            </w:sdtPr>
            <w:sdtContent>
              <w:p w14:paraId="2375215A" w14:textId="77777777" w:rsidR="004D3011" w:rsidRDefault="004D3011" w:rsidP="004D3011">
                <w:r w:rsidRPr="004D3011">
                  <w:rPr>
                    <w:lang w:bidi="hu"/>
                  </w:rPr>
                  <w:t>TELEFONSZÁM:</w:t>
                </w:r>
              </w:p>
            </w:sdtContent>
          </w:sdt>
          <w:p w14:paraId="5898BCC2" w14:textId="18C0CB84" w:rsidR="004D3011" w:rsidRDefault="00A8722E" w:rsidP="004D3011">
            <w:r>
              <w:t>+36301901135</w:t>
            </w:r>
          </w:p>
          <w:p w14:paraId="768E4B0B" w14:textId="77777777" w:rsidR="004D3011" w:rsidRDefault="004D3011" w:rsidP="004D3011"/>
          <w:sdt>
            <w:sdtPr>
              <w:id w:val="-240260293"/>
              <w:placeholder>
                <w:docPart w:val="F46F20552CD24C9595DF31AB2F196A13"/>
              </w:placeholder>
              <w:temporary/>
              <w:showingPlcHdr/>
              <w15:appearance w15:val="hidden"/>
            </w:sdtPr>
            <w:sdtContent>
              <w:p w14:paraId="4BE1ECC4" w14:textId="77777777" w:rsidR="004D3011" w:rsidRDefault="004D3011" w:rsidP="004D3011">
                <w:r w:rsidRPr="004D3011">
                  <w:rPr>
                    <w:lang w:bidi="hu"/>
                  </w:rPr>
                  <w:t>E-MAIL-CÍM:</w:t>
                </w:r>
              </w:p>
            </w:sdtContent>
          </w:sdt>
          <w:p w14:paraId="3544FA23" w14:textId="37518D80" w:rsidR="00036450" w:rsidRPr="00E4381A" w:rsidRDefault="006D45A3" w:rsidP="004D3011">
            <w:pPr>
              <w:rPr>
                <w:rStyle w:val="Hiperhivatkozs"/>
              </w:rPr>
            </w:pPr>
            <w:r>
              <w:rPr>
                <w:rStyle w:val="Hiperhivatkozs"/>
              </w:rPr>
              <w:t>palcsenge2015@gmail.com</w:t>
            </w:r>
          </w:p>
          <w:sdt>
            <w:sdtPr>
              <w:id w:val="-1444214663"/>
              <w:placeholder>
                <w:docPart w:val="BD7C53CCE65A4DD48929513AD52F9B1B"/>
              </w:placeholder>
              <w:temporary/>
              <w:showingPlcHdr/>
              <w15:appearance w15:val="hidden"/>
            </w:sdtPr>
            <w:sdtContent>
              <w:p w14:paraId="65CAA9D3" w14:textId="77F040D9" w:rsidR="004D3011" w:rsidRPr="004D3011" w:rsidRDefault="00CB0055" w:rsidP="00EA1605">
                <w:pPr>
                  <w:pStyle w:val="Cmsor3"/>
                </w:pPr>
                <w:r w:rsidRPr="00CB0055">
                  <w:rPr>
                    <w:lang w:bidi="hu"/>
                  </w:rPr>
                  <w:t>Hobbik</w:t>
                </w:r>
              </w:p>
            </w:sdtContent>
          </w:sdt>
        </w:tc>
        <w:tc>
          <w:tcPr>
            <w:tcW w:w="720" w:type="dxa"/>
          </w:tcPr>
          <w:p w14:paraId="2AE1F0D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5153E343892148769A391E44D8D4EBC0"/>
              </w:placeholder>
              <w:temporary/>
              <w:showingPlcHdr/>
              <w15:appearance w15:val="hidden"/>
            </w:sdtPr>
            <w:sdtContent>
              <w:p w14:paraId="38E09B14" w14:textId="77777777" w:rsidR="001B2ABD" w:rsidRDefault="00E25A26" w:rsidP="00036450">
                <w:pPr>
                  <w:pStyle w:val="Cmsor2"/>
                </w:pPr>
                <w:r w:rsidRPr="00036450">
                  <w:rPr>
                    <w:lang w:bidi="hu"/>
                  </w:rPr>
                  <w:t>TANULMÁNYOK</w:t>
                </w:r>
              </w:p>
            </w:sdtContent>
          </w:sdt>
          <w:p w14:paraId="1BAA3299" w14:textId="1B50FCDB" w:rsidR="00036450" w:rsidRPr="00036450" w:rsidRDefault="00A0018C" w:rsidP="00B359E4">
            <w:pPr>
              <w:pStyle w:val="Cmsor4"/>
            </w:pPr>
            <w:r w:rsidRPr="00A0018C">
              <w:t>Ceglédi Kossuth Lajos Gimnázium</w:t>
            </w:r>
          </w:p>
          <w:p w14:paraId="6B63D35F" w14:textId="383FC2DD" w:rsidR="00036450" w:rsidRPr="00B359E4" w:rsidRDefault="00A0018C" w:rsidP="00B359E4">
            <w:pPr>
              <w:pStyle w:val="Dtum"/>
            </w:pPr>
            <w:r w:rsidRPr="00A0018C">
              <w:t>2015.09</w:t>
            </w:r>
            <w:r w:rsidR="00036450" w:rsidRPr="00B359E4">
              <w:rPr>
                <w:lang w:bidi="hu"/>
              </w:rPr>
              <w:t>-</w:t>
            </w:r>
            <w:r w:rsidRPr="00A0018C">
              <w:t>2019.06</w:t>
            </w:r>
          </w:p>
          <w:p w14:paraId="6FB0E1C3" w14:textId="66286799" w:rsidR="004D3011" w:rsidRDefault="00A0018C" w:rsidP="00036450">
            <w:r>
              <w:rPr>
                <w:lang w:bidi="hu"/>
              </w:rPr>
              <w:t>Rengeteg tanulmányi versenyen vettem részt megyei fordulós eredményekkel, köztük matematikai versenyek és kémiai versenyek is megtalálhatóak voltak.</w:t>
            </w:r>
          </w:p>
          <w:p w14:paraId="6FD1F896" w14:textId="77777777" w:rsidR="00036450" w:rsidRDefault="00036450" w:rsidP="00036450"/>
          <w:p w14:paraId="653A9158" w14:textId="08EEFD1B" w:rsidR="00036450" w:rsidRPr="00B359E4" w:rsidRDefault="00A0018C" w:rsidP="00B359E4">
            <w:pPr>
              <w:pStyle w:val="Cmsor4"/>
            </w:pPr>
            <w:r w:rsidRPr="00A0018C">
              <w:t>Felnőtt Oktatási Központ és Gimnázium</w:t>
            </w:r>
          </w:p>
          <w:p w14:paraId="3AFC9279" w14:textId="799309FC" w:rsidR="00036450" w:rsidRDefault="00A0018C" w:rsidP="00A0018C">
            <w:pPr>
              <w:pStyle w:val="Dtum"/>
            </w:pPr>
            <w:r w:rsidRPr="00A0018C">
              <w:t>2019.09</w:t>
            </w:r>
            <w:r w:rsidR="00036450" w:rsidRPr="00B359E4">
              <w:rPr>
                <w:lang w:bidi="hu"/>
              </w:rPr>
              <w:t xml:space="preserve"> – </w:t>
            </w:r>
            <w:r w:rsidRPr="00A0018C">
              <w:t>2020.06</w:t>
            </w:r>
          </w:p>
          <w:sdt>
            <w:sdtPr>
              <w:id w:val="1001553383"/>
              <w:placeholder>
                <w:docPart w:val="744B7AA94C24442AAF130D966EBF330F"/>
              </w:placeholder>
              <w:temporary/>
              <w:showingPlcHdr/>
              <w15:appearance w15:val="hidden"/>
            </w:sdtPr>
            <w:sdtContent>
              <w:p w14:paraId="068BEF52" w14:textId="77777777" w:rsidR="00036450" w:rsidRDefault="00036450" w:rsidP="00036450">
                <w:pPr>
                  <w:pStyle w:val="Cmsor2"/>
                </w:pPr>
                <w:r w:rsidRPr="00036450">
                  <w:rPr>
                    <w:lang w:bidi="hu"/>
                  </w:rPr>
                  <w:t>MUNKATAPASZTALAT</w:t>
                </w:r>
              </w:p>
            </w:sdtContent>
          </w:sdt>
          <w:p w14:paraId="5C0A8717" w14:textId="31E1156C" w:rsidR="004D3011" w:rsidRDefault="00A0018C" w:rsidP="00036450">
            <w:r>
              <w:t>Tanulmányi éveim alatt rengeteg tapasztalatra tehettem szert mely nem csak az iskola falain belül történő munkákra értendő, foglalkoztam felhasználói és adatkezelői programok fejlesztésével egyaránt.</w:t>
            </w:r>
          </w:p>
          <w:sdt>
            <w:sdtPr>
              <w:id w:val="1669594239"/>
              <w:placeholder>
                <w:docPart w:val="A615F1CB705F4286B48A13D056CCAB3D"/>
              </w:placeholder>
              <w:temporary/>
              <w:showingPlcHdr/>
              <w15:appearance w15:val="hidden"/>
            </w:sdtPr>
            <w:sdtContent>
              <w:p w14:paraId="1AED51F4" w14:textId="77777777" w:rsidR="00036450" w:rsidRDefault="00180329" w:rsidP="00036450">
                <w:pPr>
                  <w:pStyle w:val="Cmsor2"/>
                </w:pPr>
                <w:r w:rsidRPr="00036450">
                  <w:rPr>
                    <w:rStyle w:val="Cmsor2Char"/>
                    <w:b/>
                    <w:lang w:bidi="hu"/>
                  </w:rPr>
                  <w:t>KÉPZETTSÉG</w:t>
                </w:r>
              </w:p>
            </w:sdtContent>
          </w:sdt>
          <w:p w14:paraId="1D6DB3E4" w14:textId="1F7F1D03" w:rsidR="00036450" w:rsidRPr="004D3011" w:rsidRDefault="0024504A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A88B3AF" wp14:editId="2BE83EF9">
                  <wp:extent cx="3771900" cy="1996440"/>
                  <wp:effectExtent l="0" t="0" r="0" b="381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8471163" w14:textId="288EF63D" w:rsidR="0043117B" w:rsidRDefault="00EA1605" w:rsidP="00EA1605">
      <w:pPr>
        <w:tabs>
          <w:tab w:val="left" w:pos="990"/>
        </w:tabs>
      </w:pPr>
      <w:r>
        <w:t xml:space="preserve">   Hegedülés</w:t>
      </w:r>
    </w:p>
    <w:p w14:paraId="66AD0D4B" w14:textId="5110BD18" w:rsidR="00EA1605" w:rsidRDefault="00EA1605" w:rsidP="00EA1605">
      <w:pPr>
        <w:tabs>
          <w:tab w:val="left" w:pos="990"/>
        </w:tabs>
      </w:pPr>
      <w:r>
        <w:t xml:space="preserve">   rajzolás</w:t>
      </w:r>
    </w:p>
    <w:p w14:paraId="6B1426A4" w14:textId="02FD78D2" w:rsidR="00EA1605" w:rsidRDefault="00EA1605" w:rsidP="00EA1605">
      <w:pPr>
        <w:tabs>
          <w:tab w:val="left" w:pos="990"/>
        </w:tabs>
      </w:pPr>
      <w:r>
        <w:t xml:space="preserve">   Éneklés</w:t>
      </w:r>
    </w:p>
    <w:p w14:paraId="24E9AA10" w14:textId="6CE8C4AD" w:rsidR="00EA1605" w:rsidRDefault="00EA1605" w:rsidP="00EA1605">
      <w:pPr>
        <w:tabs>
          <w:tab w:val="left" w:pos="990"/>
        </w:tabs>
      </w:pPr>
      <w:r>
        <w:t xml:space="preserve">   Sportolás</w:t>
      </w:r>
    </w:p>
    <w:sectPr w:rsidR="00EA1605" w:rsidSect="00AE7882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4886" w14:textId="77777777" w:rsidR="000041D2" w:rsidRDefault="000041D2" w:rsidP="000C45FF">
      <w:r>
        <w:separator/>
      </w:r>
    </w:p>
  </w:endnote>
  <w:endnote w:type="continuationSeparator" w:id="0">
    <w:p w14:paraId="2478AF81" w14:textId="77777777" w:rsidR="000041D2" w:rsidRDefault="000041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3D8E" w14:textId="77777777" w:rsidR="000041D2" w:rsidRDefault="000041D2" w:rsidP="000C45FF">
      <w:r>
        <w:separator/>
      </w:r>
    </w:p>
  </w:footnote>
  <w:footnote w:type="continuationSeparator" w:id="0">
    <w:p w14:paraId="751CD472" w14:textId="77777777" w:rsidR="000041D2" w:rsidRDefault="000041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183D" w14:textId="77777777" w:rsidR="000C45FF" w:rsidRDefault="000C45FF">
    <w:pPr>
      <w:pStyle w:val="lfej"/>
    </w:pPr>
    <w:r>
      <w:rPr>
        <w:noProof/>
        <w:lang w:bidi="hu"/>
      </w:rPr>
      <w:drawing>
        <wp:anchor distT="0" distB="0" distL="114300" distR="114300" simplePos="0" relativeHeight="251658240" behindDoc="1" locked="0" layoutInCell="1" allowOverlap="1" wp14:anchorId="0594D1FD" wp14:editId="3948775B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Ábr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8C"/>
    <w:rsid w:val="000041D2"/>
    <w:rsid w:val="00036450"/>
    <w:rsid w:val="00094499"/>
    <w:rsid w:val="000C45FF"/>
    <w:rsid w:val="000E3FD1"/>
    <w:rsid w:val="00112054"/>
    <w:rsid w:val="00140B5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504A"/>
    <w:rsid w:val="00256CF7"/>
    <w:rsid w:val="00281FD5"/>
    <w:rsid w:val="002F23A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45A3"/>
    <w:rsid w:val="00715FCB"/>
    <w:rsid w:val="00743101"/>
    <w:rsid w:val="007775E1"/>
    <w:rsid w:val="007867A0"/>
    <w:rsid w:val="007927F5"/>
    <w:rsid w:val="00802CA0"/>
    <w:rsid w:val="009260CD"/>
    <w:rsid w:val="00952C25"/>
    <w:rsid w:val="00A0018C"/>
    <w:rsid w:val="00A2118D"/>
    <w:rsid w:val="00A8722E"/>
    <w:rsid w:val="00AD76E2"/>
    <w:rsid w:val="00AE7882"/>
    <w:rsid w:val="00B20152"/>
    <w:rsid w:val="00B359E4"/>
    <w:rsid w:val="00B57D98"/>
    <w:rsid w:val="00B70850"/>
    <w:rsid w:val="00B72DC7"/>
    <w:rsid w:val="00C066B6"/>
    <w:rsid w:val="00C37BA1"/>
    <w:rsid w:val="00C4674C"/>
    <w:rsid w:val="00C506CF"/>
    <w:rsid w:val="00C72BED"/>
    <w:rsid w:val="00C9578B"/>
    <w:rsid w:val="00CB0055"/>
    <w:rsid w:val="00CC086F"/>
    <w:rsid w:val="00D2522B"/>
    <w:rsid w:val="00D422DE"/>
    <w:rsid w:val="00D5459D"/>
    <w:rsid w:val="00D8286E"/>
    <w:rsid w:val="00DA1F4D"/>
    <w:rsid w:val="00DD172A"/>
    <w:rsid w:val="00E25A26"/>
    <w:rsid w:val="00E4381A"/>
    <w:rsid w:val="00E55D74"/>
    <w:rsid w:val="00EA1605"/>
    <w:rsid w:val="00F306D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657A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">
    <w:name w:val="Normal"/>
    <w:qFormat/>
    <w:rsid w:val="00B359E4"/>
    <w:rPr>
      <w:sz w:val="18"/>
      <w:szCs w:val="22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sor3">
    <w:name w:val="heading 3"/>
    <w:basedOn w:val="Norml"/>
    <w:next w:val="Norml"/>
    <w:link w:val="Cmsor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Cmsor4">
    <w:name w:val="heading 4"/>
    <w:basedOn w:val="Norml"/>
    <w:next w:val="Norml"/>
    <w:link w:val="Cmsor4Char"/>
    <w:uiPriority w:val="9"/>
    <w:qFormat/>
    <w:rsid w:val="00B359E4"/>
    <w:pPr>
      <w:outlineLvl w:val="3"/>
    </w:pPr>
    <w:rPr>
      <w:b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1B2ABD"/>
    <w:rPr>
      <w:caps/>
      <w:color w:val="000000" w:themeColor="text1"/>
      <w:sz w:val="96"/>
      <w:szCs w:val="76"/>
    </w:rPr>
  </w:style>
  <w:style w:type="character" w:styleId="Kiemels">
    <w:name w:val="Emphasis"/>
    <w:basedOn w:val="Bekezdsalapbettpusa"/>
    <w:uiPriority w:val="11"/>
    <w:semiHidden/>
    <w:qFormat/>
    <w:rsid w:val="00E25A2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tum">
    <w:name w:val="Date"/>
    <w:basedOn w:val="Norml"/>
    <w:next w:val="Norml"/>
    <w:link w:val="DtumChar"/>
    <w:uiPriority w:val="99"/>
    <w:rsid w:val="00036450"/>
  </w:style>
  <w:style w:type="character" w:customStyle="1" w:styleId="DtumChar">
    <w:name w:val="Dátum Char"/>
    <w:basedOn w:val="Bekezdsalapbettpusa"/>
    <w:link w:val="Dtum"/>
    <w:uiPriority w:val="99"/>
    <w:rsid w:val="00036450"/>
    <w:rPr>
      <w:sz w:val="18"/>
      <w:szCs w:val="22"/>
    </w:rPr>
  </w:style>
  <w:style w:type="character" w:styleId="Hiperhivatkozs">
    <w:name w:val="Hyperlink"/>
    <w:basedOn w:val="Bekezdsalapbettpusa"/>
    <w:uiPriority w:val="99"/>
    <w:unhideWhenUsed/>
    <w:rsid w:val="00281FD5"/>
    <w:rPr>
      <w:color w:val="B85A22" w:themeColor="accent2" w:themeShade="BF"/>
      <w:u w:val="single"/>
    </w:rPr>
  </w:style>
  <w:style w:type="character" w:styleId="Feloldatlanmegemlts">
    <w:name w:val="Unresolved Mention"/>
    <w:basedOn w:val="Bekezdsalapbettpusa"/>
    <w:uiPriority w:val="99"/>
    <w:semiHidden/>
    <w:rsid w:val="004813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5FF"/>
    <w:rPr>
      <w:sz w:val="22"/>
      <w:szCs w:val="22"/>
    </w:rPr>
  </w:style>
  <w:style w:type="paragraph" w:styleId="llb">
    <w:name w:val="footer"/>
    <w:basedOn w:val="Norml"/>
    <w:link w:val="llb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5FF"/>
    <w:rPr>
      <w:sz w:val="22"/>
      <w:szCs w:val="22"/>
    </w:rPr>
  </w:style>
  <w:style w:type="table" w:styleId="Rcsostblzat">
    <w:name w:val="Table Grid"/>
    <w:basedOn w:val="Normltblzat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B2ABD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cmChar">
    <w:name w:val="Alcím Char"/>
    <w:basedOn w:val="Bekezdsalapbettpusa"/>
    <w:link w:val="Alcm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msor3Char">
    <w:name w:val="Címsor 3 Char"/>
    <w:basedOn w:val="Bekezdsalapbettpusa"/>
    <w:link w:val="Cmsor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Cmsor4Char">
    <w:name w:val="Címsor 4 Char"/>
    <w:basedOn w:val="Bekezdsalapbettpusa"/>
    <w:link w:val="Cmsor4"/>
    <w:uiPriority w:val="9"/>
    <w:rsid w:val="00B359E4"/>
    <w:rPr>
      <w:b/>
      <w:sz w:val="18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C086F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0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e\AppData\Roaming\Microsoft\Templates\K&#233;k%20&#233;s%20sz&#252;rke%20&#246;n&#233;letrajz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.</c:v>
                </c:pt>
              </c:strCache>
            </c:strRef>
          </c:tx>
          <c:spPr>
            <a:solidFill>
              <a:schemeClr val="accent4">
                <a:tint val="7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Munka1!$A$2:$A$6</c:f>
              <c:strCache>
                <c:ptCount val="5"/>
                <c:pt idx="0">
                  <c:v>Probléma megoldás</c:v>
                </c:pt>
                <c:pt idx="1">
                  <c:v>Kreativitás</c:v>
                </c:pt>
                <c:pt idx="2">
                  <c:v>Kommunikáció</c:v>
                </c:pt>
                <c:pt idx="3">
                  <c:v>Közös munkavégzés</c:v>
                </c:pt>
                <c:pt idx="4">
                  <c:v>Monotonitás tűrés</c:v>
                </c:pt>
              </c:strCache>
            </c:strRef>
          </c:cat>
          <c:val>
            <c:numRef>
              <c:f>Munka1!$B$2:$B$6</c:f>
              <c:numCache>
                <c:formatCode>0%</c:formatCode>
                <c:ptCount val="5"/>
                <c:pt idx="0">
                  <c:v>0.95</c:v>
                </c:pt>
                <c:pt idx="1">
                  <c:v>1</c:v>
                </c:pt>
                <c:pt idx="2">
                  <c:v>0.8</c:v>
                </c:pt>
                <c:pt idx="3">
                  <c:v>0.6</c:v>
                </c:pt>
                <c:pt idx="4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0B-41C1-8E93-F054B0525E1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.2</c:v>
                </c:pt>
              </c:strCache>
            </c:strRef>
          </c:tx>
          <c:spPr>
            <a:solidFill>
              <a:schemeClr val="accent4">
                <a:shade val="76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Munka1!$A$2:$A$6</c:f>
              <c:strCache>
                <c:ptCount val="5"/>
                <c:pt idx="0">
                  <c:v>Probléma megoldás</c:v>
                </c:pt>
                <c:pt idx="1">
                  <c:v>Kreativitás</c:v>
                </c:pt>
                <c:pt idx="2">
                  <c:v>Kommunikáció</c:v>
                </c:pt>
                <c:pt idx="3">
                  <c:v>Közös munkavégzés</c:v>
                </c:pt>
                <c:pt idx="4">
                  <c:v>Monotonitás tűrés</c:v>
                </c:pt>
              </c:strCache>
            </c:strRef>
          </c:cat>
          <c:val>
            <c:numRef>
              <c:f>Munka1!$C$2:$C$6</c:f>
              <c:numCache>
                <c:formatCode>0%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0.2</c:v>
                </c:pt>
                <c:pt idx="3">
                  <c:v>0.4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0B-41C1-8E93-F054B0525E1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874191"/>
        <c:axId val="60576703"/>
      </c:barChart>
      <c:catAx>
        <c:axId val="55874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solidFill>
            <a:srgbClr val="FFFFFF">
              <a:alpha val="0"/>
            </a:srgbClr>
          </a:solidFill>
          <a:ln w="19050" cap="flat" cmpd="sng" algn="ctr">
            <a:solidFill>
              <a:srgbClr val="000000">
                <a:alpha val="98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576703"/>
        <c:crosses val="autoZero"/>
        <c:auto val="1"/>
        <c:lblAlgn val="ctr"/>
        <c:lblOffset val="100"/>
        <c:noMultiLvlLbl val="0"/>
      </c:catAx>
      <c:valAx>
        <c:axId val="60576703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55874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00000">
        <a:alpha val="0"/>
      </a:srgb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2CB7AF618443C4935FF1995AF6C39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B68DA3-8765-4026-8745-C20F45AA344B}"/>
      </w:docPartPr>
      <w:docPartBody>
        <w:p w:rsidR="00000000" w:rsidRDefault="00000000">
          <w:pPr>
            <w:pStyle w:val="9D2CB7AF618443C4935FF1995AF6C39A"/>
          </w:pPr>
          <w:r w:rsidRPr="00D5459D">
            <w:rPr>
              <w:lang w:bidi="hu"/>
            </w:rPr>
            <w:t>Profil</w:t>
          </w:r>
        </w:p>
      </w:docPartBody>
    </w:docPart>
    <w:docPart>
      <w:docPartPr>
        <w:name w:val="CCB1EF2AD145485389D19BFE347E13F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EC2880E-A0C9-4026-B4ED-562A9174665C}"/>
      </w:docPartPr>
      <w:docPartBody>
        <w:p w:rsidR="00000000" w:rsidRDefault="00000000">
          <w:pPr>
            <w:pStyle w:val="CCB1EF2AD145485389D19BFE347E13F0"/>
          </w:pPr>
          <w:r w:rsidRPr="00CB0055">
            <w:rPr>
              <w:lang w:bidi="hu"/>
            </w:rPr>
            <w:t>Kapcsolat</w:t>
          </w:r>
        </w:p>
      </w:docPartBody>
    </w:docPart>
    <w:docPart>
      <w:docPartPr>
        <w:name w:val="A8F5233183D4425C8C496B862F3581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D30869D-7D08-4768-9B24-7B0AE44C729F}"/>
      </w:docPartPr>
      <w:docPartBody>
        <w:p w:rsidR="00000000" w:rsidRDefault="00000000">
          <w:pPr>
            <w:pStyle w:val="A8F5233183D4425C8C496B862F358118"/>
          </w:pPr>
          <w:r w:rsidRPr="004D3011">
            <w:rPr>
              <w:lang w:bidi="hu"/>
            </w:rPr>
            <w:t>TELEFONSZÁM:</w:t>
          </w:r>
        </w:p>
      </w:docPartBody>
    </w:docPart>
    <w:docPart>
      <w:docPartPr>
        <w:name w:val="F46F20552CD24C9595DF31AB2F196A1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39ACE47-FE25-4C2F-A63A-DA43D1D08F27}"/>
      </w:docPartPr>
      <w:docPartBody>
        <w:p w:rsidR="00000000" w:rsidRDefault="00000000">
          <w:pPr>
            <w:pStyle w:val="F46F20552CD24C9595DF31AB2F196A13"/>
          </w:pPr>
          <w:r w:rsidRPr="004D3011">
            <w:rPr>
              <w:lang w:bidi="hu"/>
            </w:rPr>
            <w:t>E-MAIL-CÍM:</w:t>
          </w:r>
        </w:p>
      </w:docPartBody>
    </w:docPart>
    <w:docPart>
      <w:docPartPr>
        <w:name w:val="BD7C53CCE65A4DD48929513AD52F9B1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26B1899-59CE-4A55-8E88-F2C28B36D57E}"/>
      </w:docPartPr>
      <w:docPartBody>
        <w:p w:rsidR="00000000" w:rsidRDefault="00000000">
          <w:pPr>
            <w:pStyle w:val="BD7C53CCE65A4DD48929513AD52F9B1B"/>
          </w:pPr>
          <w:r w:rsidRPr="00CB0055">
            <w:rPr>
              <w:lang w:bidi="hu"/>
            </w:rPr>
            <w:t>Hobbik</w:t>
          </w:r>
        </w:p>
      </w:docPartBody>
    </w:docPart>
    <w:docPart>
      <w:docPartPr>
        <w:name w:val="5153E343892148769A391E44D8D4EBC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995547-0A53-44F9-A8A3-4F52CCC3552F}"/>
      </w:docPartPr>
      <w:docPartBody>
        <w:p w:rsidR="00000000" w:rsidRDefault="00000000">
          <w:pPr>
            <w:pStyle w:val="5153E343892148769A391E44D8D4EBC0"/>
          </w:pPr>
          <w:r w:rsidRPr="00036450">
            <w:rPr>
              <w:lang w:bidi="hu"/>
            </w:rPr>
            <w:t>TANULMÁNYOK</w:t>
          </w:r>
        </w:p>
      </w:docPartBody>
    </w:docPart>
    <w:docPart>
      <w:docPartPr>
        <w:name w:val="744B7AA94C24442AAF130D966EBF33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F1C41D3-D840-4339-9DC5-9F03050AB07C}"/>
      </w:docPartPr>
      <w:docPartBody>
        <w:p w:rsidR="00000000" w:rsidRDefault="00000000">
          <w:pPr>
            <w:pStyle w:val="744B7AA94C24442AAF130D966EBF330F"/>
          </w:pPr>
          <w:r w:rsidRPr="00036450">
            <w:rPr>
              <w:lang w:bidi="hu"/>
            </w:rPr>
            <w:t>MUNKATAPASZTALAT</w:t>
          </w:r>
        </w:p>
      </w:docPartBody>
    </w:docPart>
    <w:docPart>
      <w:docPartPr>
        <w:name w:val="A615F1CB705F4286B48A13D056CCAB3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75722D-A0B3-4776-9B6B-C28B664D6B76}"/>
      </w:docPartPr>
      <w:docPartBody>
        <w:p w:rsidR="00000000" w:rsidRDefault="00000000">
          <w:pPr>
            <w:pStyle w:val="A615F1CB705F4286B48A13D056CCAB3D"/>
          </w:pPr>
          <w:r w:rsidRPr="00036450">
            <w:rPr>
              <w:rStyle w:val="Cmsor2Char"/>
              <w:lang w:bidi="hu"/>
            </w:rPr>
            <w:t>KÉPZETTSÉG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67"/>
    <w:rsid w:val="00F1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A6DFB1D85A640C5989CC1437CF7E387">
    <w:name w:val="DA6DFB1D85A640C5989CC1437CF7E387"/>
  </w:style>
  <w:style w:type="paragraph" w:customStyle="1" w:styleId="FC24E06ACBAE417F8B1616D24714F924">
    <w:name w:val="FC24E06ACBAE417F8B1616D24714F924"/>
  </w:style>
  <w:style w:type="paragraph" w:customStyle="1" w:styleId="9D2CB7AF618443C4935FF1995AF6C39A">
    <w:name w:val="9D2CB7AF618443C4935FF1995AF6C39A"/>
  </w:style>
  <w:style w:type="paragraph" w:customStyle="1" w:styleId="47643E5F9D9A445F9AC98B3B96001368">
    <w:name w:val="47643E5F9D9A445F9AC98B3B96001368"/>
  </w:style>
  <w:style w:type="paragraph" w:customStyle="1" w:styleId="CCB1EF2AD145485389D19BFE347E13F0">
    <w:name w:val="CCB1EF2AD145485389D19BFE347E13F0"/>
  </w:style>
  <w:style w:type="paragraph" w:customStyle="1" w:styleId="A8F5233183D4425C8C496B862F358118">
    <w:name w:val="A8F5233183D4425C8C496B862F358118"/>
  </w:style>
  <w:style w:type="paragraph" w:customStyle="1" w:styleId="D2599A5E6DB34AAFB32CD4D3174EEA32">
    <w:name w:val="D2599A5E6DB34AAFB32CD4D3174EEA32"/>
  </w:style>
  <w:style w:type="paragraph" w:customStyle="1" w:styleId="269B8089A6E24C879AB72D916BFB3C25">
    <w:name w:val="269B8089A6E24C879AB72D916BFB3C25"/>
  </w:style>
  <w:style w:type="paragraph" w:customStyle="1" w:styleId="3A8496475E804F5BBC94A0B03F9CA9EA">
    <w:name w:val="3A8496475E804F5BBC94A0B03F9CA9EA"/>
  </w:style>
  <w:style w:type="paragraph" w:customStyle="1" w:styleId="F46F20552CD24C9595DF31AB2F196A13">
    <w:name w:val="F46F20552CD24C9595DF31AB2F196A13"/>
  </w:style>
  <w:style w:type="character" w:styleId="Hiperhivatkozs">
    <w:name w:val="Hyperlink"/>
    <w:basedOn w:val="Bekezdsalapbettpusa"/>
    <w:uiPriority w:val="99"/>
    <w:unhideWhenUsed/>
    <w:rPr>
      <w:color w:val="C45911" w:themeColor="accent2" w:themeShade="BF"/>
      <w:u w:val="single"/>
    </w:rPr>
  </w:style>
  <w:style w:type="paragraph" w:customStyle="1" w:styleId="6E08F2206AE849358C2B5FC9B633F3E9">
    <w:name w:val="6E08F2206AE849358C2B5FC9B633F3E9"/>
  </w:style>
  <w:style w:type="paragraph" w:customStyle="1" w:styleId="BD7C53CCE65A4DD48929513AD52F9B1B">
    <w:name w:val="BD7C53CCE65A4DD48929513AD52F9B1B"/>
  </w:style>
  <w:style w:type="paragraph" w:customStyle="1" w:styleId="AD8C9014CB8F46C4B80592DBD16E66C9">
    <w:name w:val="AD8C9014CB8F46C4B80592DBD16E66C9"/>
  </w:style>
  <w:style w:type="paragraph" w:customStyle="1" w:styleId="C38E9592BCB446C694C25860A12E711E">
    <w:name w:val="C38E9592BCB446C694C25860A12E711E"/>
  </w:style>
  <w:style w:type="paragraph" w:customStyle="1" w:styleId="090A1C07C7764E5F8BA710C146F0D681">
    <w:name w:val="090A1C07C7764E5F8BA710C146F0D681"/>
  </w:style>
  <w:style w:type="paragraph" w:customStyle="1" w:styleId="1B793A26FD53492AA00D5837243A87C4">
    <w:name w:val="1B793A26FD53492AA00D5837243A87C4"/>
  </w:style>
  <w:style w:type="paragraph" w:customStyle="1" w:styleId="5153E343892148769A391E44D8D4EBC0">
    <w:name w:val="5153E343892148769A391E44D8D4EBC0"/>
  </w:style>
  <w:style w:type="paragraph" w:customStyle="1" w:styleId="BEA45290A0E7491FA07C2093A8CCB48C">
    <w:name w:val="BEA45290A0E7491FA07C2093A8CCB48C"/>
  </w:style>
  <w:style w:type="paragraph" w:customStyle="1" w:styleId="49409C4C2D93446999C2404F7C431A7B">
    <w:name w:val="49409C4C2D93446999C2404F7C431A7B"/>
  </w:style>
  <w:style w:type="paragraph" w:customStyle="1" w:styleId="4342EFA6BDFF460784A964D796530B0D">
    <w:name w:val="4342EFA6BDFF460784A964D796530B0D"/>
  </w:style>
  <w:style w:type="paragraph" w:customStyle="1" w:styleId="279527F97A9947CFBB4E633912B76678">
    <w:name w:val="279527F97A9947CFBB4E633912B76678"/>
  </w:style>
  <w:style w:type="paragraph" w:customStyle="1" w:styleId="68150AF05A3B4D51A31D84586CB198BB">
    <w:name w:val="68150AF05A3B4D51A31D84586CB198BB"/>
  </w:style>
  <w:style w:type="paragraph" w:customStyle="1" w:styleId="729507E80511461AA4B8738478C442DE">
    <w:name w:val="729507E80511461AA4B8738478C442DE"/>
  </w:style>
  <w:style w:type="paragraph" w:customStyle="1" w:styleId="0BE53E5637B044549AB36BDA87C24203">
    <w:name w:val="0BE53E5637B044549AB36BDA87C24203"/>
  </w:style>
  <w:style w:type="paragraph" w:customStyle="1" w:styleId="744B7AA94C24442AAF130D966EBF330F">
    <w:name w:val="744B7AA94C24442AAF130D966EBF330F"/>
  </w:style>
  <w:style w:type="paragraph" w:customStyle="1" w:styleId="1DFB804C05314417B70AE905963B4DE3">
    <w:name w:val="1DFB804C05314417B70AE905963B4DE3"/>
  </w:style>
  <w:style w:type="paragraph" w:customStyle="1" w:styleId="6EB20B07F9464637AAE64A0E52DC0AEC">
    <w:name w:val="6EB20B07F9464637AAE64A0E52DC0AEC"/>
  </w:style>
  <w:style w:type="paragraph" w:customStyle="1" w:styleId="F2F41D8F85404094ABA24CEB3D4AC23A">
    <w:name w:val="F2F41D8F85404094ABA24CEB3D4AC23A"/>
  </w:style>
  <w:style w:type="paragraph" w:customStyle="1" w:styleId="728604BD959248829C5BE668081399CE">
    <w:name w:val="728604BD959248829C5BE668081399CE"/>
  </w:style>
  <w:style w:type="paragraph" w:customStyle="1" w:styleId="D98D703DDE064B2CB1A658164DA4776A">
    <w:name w:val="D98D703DDE064B2CB1A658164DA4776A"/>
  </w:style>
  <w:style w:type="paragraph" w:customStyle="1" w:styleId="8904B0A1281442428E895F6CD66EEE2D">
    <w:name w:val="8904B0A1281442428E895F6CD66EEE2D"/>
  </w:style>
  <w:style w:type="paragraph" w:customStyle="1" w:styleId="C07AC8EB24E2485C893D44D72F8A06BB">
    <w:name w:val="C07AC8EB24E2485C893D44D72F8A06BB"/>
  </w:style>
  <w:style w:type="paragraph" w:customStyle="1" w:styleId="0F38C816D372450FB7C89906D398C877">
    <w:name w:val="0F38C816D372450FB7C89906D398C877"/>
  </w:style>
  <w:style w:type="paragraph" w:customStyle="1" w:styleId="29C315F718E347D69812FF1B456422AC">
    <w:name w:val="29C315F718E347D69812FF1B456422AC"/>
  </w:style>
  <w:style w:type="paragraph" w:customStyle="1" w:styleId="55892315FD434C4DBC13F5192457FAF4">
    <w:name w:val="55892315FD434C4DBC13F5192457FAF4"/>
  </w:style>
  <w:style w:type="paragraph" w:customStyle="1" w:styleId="43A1BA503FF04DCC8ACEBF03636ED5F7">
    <w:name w:val="43A1BA503FF04DCC8ACEBF03636ED5F7"/>
  </w:style>
  <w:style w:type="paragraph" w:customStyle="1" w:styleId="94915DAC451A4D6C80A0D575FCF758A3">
    <w:name w:val="94915DAC451A4D6C80A0D575FCF758A3"/>
  </w:style>
  <w:style w:type="paragraph" w:customStyle="1" w:styleId="28EB5A50A0DC47D3AF2407225F40EAB6">
    <w:name w:val="28EB5A50A0DC47D3AF2407225F40EAB6"/>
  </w:style>
  <w:style w:type="paragraph" w:customStyle="1" w:styleId="2B250BF615A541A38C6563946B1F4ADC">
    <w:name w:val="2B250BF615A541A38C6563946B1F4ADC"/>
  </w:style>
  <w:style w:type="paragraph" w:customStyle="1" w:styleId="A4E365FD6B634AC98FFCF7534E30BD31">
    <w:name w:val="A4E365FD6B634AC98FFCF7534E30BD31"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615F1CB705F4286B48A13D056CCAB3D">
    <w:name w:val="A615F1CB705F4286B48A13D056CCA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Kék és szürke önéletrajz</Template>
  <TotalTime>0</TotalTime>
  <Pages>1</Pages>
  <Words>88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2022-10-17T10:42:00Z</dcterms:created>
  <dcterms:modified xsi:type="dcterms:W3CDTF">2022-10-17T11:18:00Z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